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516"/>
        <w:gridCol w:w="3395"/>
      </w:tblGrid>
      <w:tr w:rsidR="00A16D7C" w14:paraId="1B8D66EA" w14:textId="77777777" w:rsidTr="00A16D7C">
        <w:trPr>
          <w:trHeight w:val="1833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286A94" w14:textId="77777777" w:rsidR="00A16D7C" w:rsidRDefault="00A16D7C" w:rsidP="00A16D7C">
            <w:pPr>
              <w:spacing w:line="240" w:lineRule="auto"/>
              <w:ind w:firstLine="0"/>
              <w:jc w:val="center"/>
            </w:pPr>
            <w:bookmarkStart w:id="0" w:name="_Hlk478425205"/>
            <w:bookmarkEnd w:id="0"/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</w:p>
        </w:tc>
      </w:tr>
      <w:tr w:rsidR="00A16D7C" w14:paraId="36D88332" w14:textId="77777777" w:rsidTr="00A16D7C">
        <w:trPr>
          <w:trHeight w:val="2254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B1ECDC" w14:textId="77777777" w:rsidR="00A16D7C" w:rsidRDefault="00A16D7C" w:rsidP="00A16D7C">
            <w:pPr>
              <w:ind w:firstLine="0"/>
              <w:jc w:val="center"/>
            </w:pPr>
            <w:r>
              <w:rPr>
                <w:rFonts w:eastAsia="Times New Roman" w:cs="Times New Roman"/>
                <w:i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A16D7C" w14:paraId="1D397F66" w14:textId="77777777" w:rsidTr="00A16D7C">
        <w:trPr>
          <w:trHeight w:val="1408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78D5A" w14:textId="77777777" w:rsidR="00A16D7C" w:rsidRDefault="00A16D7C" w:rsidP="00A16D7C">
            <w:pPr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Иванов Михаил Викторович</w:t>
            </w:r>
          </w:p>
          <w:p w14:paraId="2B2DF5C0" w14:textId="65F474CF" w:rsidR="00DD2C23" w:rsidRDefault="00DD2C23" w:rsidP="00A16D7C">
            <w:pPr>
              <w:ind w:firstLine="0"/>
              <w:jc w:val="center"/>
            </w:pPr>
            <w:r>
              <w:t>Коковин Алексей Николаевич</w:t>
            </w:r>
          </w:p>
        </w:tc>
      </w:tr>
      <w:tr w:rsidR="00A16D7C" w14:paraId="4372E0DE" w14:textId="77777777" w:rsidTr="00A16D7C">
        <w:trPr>
          <w:trHeight w:val="1026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92BD2" w14:textId="77777777" w:rsidR="00A16D7C" w:rsidRDefault="0023165C" w:rsidP="00A16D7C">
            <w:pPr>
              <w:spacing w:line="240" w:lineRule="auto"/>
              <w:ind w:firstLine="0"/>
              <w:jc w:val="center"/>
            </w:pPr>
            <w:r w:rsidRPr="001A21E8">
              <w:rPr>
                <w:rFonts w:eastAsia="Calibri" w:cs="Times New Roman"/>
                <w:b/>
                <w:szCs w:val="26"/>
              </w:rPr>
              <w:t>РАЗРАБОТКА РАЗВЛЕКАТЕЛЬНОЙ МЕДИА-ПЛАТФОРМЫ С ТЕМАТИКОЙ ИНФОРМАЦИОННЫХ ТЕХНОЛОГИЙ “</w:t>
            </w:r>
            <w:r w:rsidR="00B3066E">
              <w:rPr>
                <w:rFonts w:eastAsia="Calibri" w:cs="Times New Roman"/>
                <w:b/>
                <w:szCs w:val="26"/>
                <w:lang w:val="en-US"/>
              </w:rPr>
              <w:t>dev</w:t>
            </w:r>
            <w:r w:rsidRPr="001A21E8">
              <w:rPr>
                <w:rFonts w:eastAsia="Calibri" w:cs="Times New Roman"/>
                <w:b/>
                <w:szCs w:val="26"/>
              </w:rPr>
              <w:t>GAG”</w:t>
            </w:r>
          </w:p>
        </w:tc>
      </w:tr>
      <w:tr w:rsidR="00A16D7C" w14:paraId="3A087A83" w14:textId="77777777" w:rsidTr="00A16D7C">
        <w:trPr>
          <w:trHeight w:val="859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298CBA" w14:textId="77777777" w:rsidR="00A16D7C" w:rsidRPr="001A21E8" w:rsidRDefault="001A21E8" w:rsidP="00A16D7C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i/>
                <w:color w:val="000000"/>
                <w:szCs w:val="26"/>
                <w:lang w:eastAsia="ru-RU"/>
              </w:rPr>
              <w:t>Практическая</w:t>
            </w:r>
            <w:r w:rsidR="00A16D7C">
              <w:rPr>
                <w:rFonts w:eastAsia="Times New Roman" w:cs="Times New Roman"/>
                <w:i/>
                <w:color w:val="000000"/>
                <w:szCs w:val="26"/>
                <w:lang w:eastAsia="ru-RU"/>
              </w:rPr>
              <w:t xml:space="preserve"> работа</w:t>
            </w:r>
          </w:p>
        </w:tc>
      </w:tr>
      <w:tr w:rsidR="00A16D7C" w14:paraId="1E98B603" w14:textId="77777777" w:rsidTr="00A16D7C">
        <w:trPr>
          <w:trHeight w:val="1537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50BD3E" w14:textId="77777777" w:rsidR="00A16D7C" w:rsidRDefault="00A16D7C" w:rsidP="00A16D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eastAsia="Times New Roman" w:cs="Times New Roman"/>
                <w:i/>
                <w:color w:val="000000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1E78E292" w14:textId="77777777" w:rsidR="00A16D7C" w:rsidRDefault="00A16D7C" w:rsidP="00A16D7C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образовательная программа «Программная инженерия»</w:t>
            </w:r>
          </w:p>
        </w:tc>
      </w:tr>
      <w:tr w:rsidR="00A16D7C" w14:paraId="3A8897DA" w14:textId="77777777" w:rsidTr="00A16D7C">
        <w:trPr>
          <w:trHeight w:val="5089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638B42B1" w14:textId="77777777" w:rsidR="00A16D7C" w:rsidRDefault="00A16D7C" w:rsidP="00A16D7C">
            <w:pPr>
              <w:ind w:firstLine="0"/>
              <w:jc w:val="center"/>
            </w:pP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708A6394" w14:textId="77777777" w:rsidR="00A16D7C" w:rsidRDefault="00A16D7C" w:rsidP="00A16D7C">
            <w:pPr>
              <w:spacing w:line="240" w:lineRule="auto"/>
              <w:ind w:firstLine="0"/>
              <w:jc w:val="left"/>
            </w:pPr>
            <w:r>
              <w:t>Руководитель</w:t>
            </w:r>
          </w:p>
          <w:p w14:paraId="081B1875" w14:textId="77777777" w:rsidR="00A16D7C" w:rsidRDefault="00A16D7C" w:rsidP="00A16D7C">
            <w:pPr>
              <w:spacing w:line="240" w:lineRule="auto"/>
              <w:ind w:firstLine="0"/>
              <w:jc w:val="left"/>
            </w:pPr>
            <w:r>
              <w:t>Преподаватель кафедры информационных технологий в бизнесе ____________________</w:t>
            </w:r>
          </w:p>
          <w:p w14:paraId="1286055E" w14:textId="77777777" w:rsidR="00A16D7C" w:rsidRDefault="001A21E8" w:rsidP="00A16D7C">
            <w:pPr>
              <w:spacing w:line="240" w:lineRule="auto"/>
              <w:ind w:firstLine="0"/>
              <w:jc w:val="left"/>
            </w:pPr>
            <w:r>
              <w:t>В. П. Коротун</w:t>
            </w:r>
          </w:p>
        </w:tc>
      </w:tr>
      <w:tr w:rsidR="00A16D7C" w14:paraId="3270C68C" w14:textId="77777777" w:rsidTr="00A16D7C">
        <w:trPr>
          <w:trHeight w:val="425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66295" w14:textId="77777777" w:rsidR="00A16D7C" w:rsidRDefault="00A16D7C" w:rsidP="00040B7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Пермь 201</w:t>
            </w:r>
            <w:r w:rsidR="001A21E8">
              <w:rPr>
                <w:rFonts w:eastAsia="Times New Roman" w:cs="Times New Roman"/>
                <w:color w:val="000000"/>
                <w:szCs w:val="26"/>
                <w:lang w:eastAsia="ru-RU"/>
              </w:rPr>
              <w:t>9</w:t>
            </w:r>
          </w:p>
        </w:tc>
      </w:tr>
    </w:tbl>
    <w:p w14:paraId="2B7DA939" w14:textId="77777777" w:rsidR="001D66E5" w:rsidRPr="002B2F86" w:rsidRDefault="001D66E5" w:rsidP="001D66E5">
      <w:pPr>
        <w:pStyle w:val="-"/>
        <w:rPr>
          <w:lang w:eastAsia="ru-RU"/>
        </w:rPr>
      </w:pPr>
      <w:r w:rsidRPr="002B2F86">
        <w:rPr>
          <w:lang w:eastAsia="ru-RU"/>
        </w:rPr>
        <w:lastRenderedPageBreak/>
        <w:t>Подробное и развернутое описание проекта.</w:t>
      </w:r>
    </w:p>
    <w:p w14:paraId="0ED1CAAC" w14:textId="77777777" w:rsidR="001D66E5" w:rsidRPr="002B2F86" w:rsidRDefault="001D66E5" w:rsidP="001D66E5">
      <w:pPr>
        <w:rPr>
          <w:lang w:eastAsia="ru-RU"/>
        </w:rPr>
      </w:pPr>
      <w:r w:rsidRPr="002B2F86">
        <w:rPr>
          <w:lang w:eastAsia="ru-RU"/>
        </w:rPr>
        <w:t>Проект заключается в создании </w:t>
      </w:r>
      <w:r w:rsidRPr="002B2F86">
        <w:rPr>
          <w:i/>
          <w:iCs/>
          <w:lang w:eastAsia="ru-RU"/>
        </w:rPr>
        <w:t>бота/канала</w:t>
      </w:r>
      <w:r w:rsidRPr="002B2F86">
        <w:rPr>
          <w:lang w:eastAsia="ru-RU"/>
        </w:rPr>
        <w:t xml:space="preserve"> (в мессенджере </w:t>
      </w:r>
      <w:r w:rsidRPr="00813EC8">
        <w:rPr>
          <w:lang w:val="en-US" w:eastAsia="ru-RU"/>
        </w:rPr>
        <w:t>Telegram</w:t>
      </w:r>
      <w:r w:rsidRPr="002B2F86">
        <w:rPr>
          <w:lang w:eastAsia="ru-RU"/>
        </w:rPr>
        <w:t>), основным контентом которого будут развлекательные посты </w:t>
      </w:r>
      <w:r w:rsidRPr="002B2F86">
        <w:rPr>
          <w:i/>
          <w:iCs/>
          <w:lang w:eastAsia="ru-RU"/>
        </w:rPr>
        <w:t>об IT/с IT тематикой</w:t>
      </w:r>
      <w:r w:rsidRPr="002B2F86">
        <w:rPr>
          <w:lang w:eastAsia="ru-RU"/>
        </w:rPr>
        <w:t xml:space="preserve">. </w:t>
      </w:r>
      <w:r>
        <w:rPr>
          <w:lang w:eastAsia="ru-RU"/>
        </w:rPr>
        <w:t>Предположительно, к</w:t>
      </w:r>
      <w:r w:rsidRPr="002B2F86">
        <w:rPr>
          <w:lang w:eastAsia="ru-RU"/>
        </w:rPr>
        <w:t>онтент будет включать мемы</w:t>
      </w:r>
      <w:r>
        <w:rPr>
          <w:lang w:eastAsia="ru-RU"/>
        </w:rPr>
        <w:t xml:space="preserve"> («язык программирования/ ОС/ парадигма программирования Х плохая!»)</w:t>
      </w:r>
      <w:r w:rsidRPr="002B2F86">
        <w:rPr>
          <w:lang w:eastAsia="ru-RU"/>
        </w:rPr>
        <w:t>, шутки, посты (информативные и смешные).</w:t>
      </w:r>
      <w:r>
        <w:rPr>
          <w:lang w:eastAsia="ru-RU"/>
        </w:rPr>
        <w:t xml:space="preserve"> Предположительно, потому что источником контента будут сами пользователи.</w:t>
      </w:r>
    </w:p>
    <w:p w14:paraId="2158EF98" w14:textId="77777777" w:rsidR="001D66E5" w:rsidRPr="002B2F86" w:rsidRDefault="001D66E5" w:rsidP="001D66E5">
      <w:pPr>
        <w:pStyle w:val="-"/>
        <w:rPr>
          <w:lang w:eastAsia="ru-RU"/>
        </w:rPr>
      </w:pPr>
      <w:r w:rsidRPr="002B2F86">
        <w:rPr>
          <w:lang w:eastAsia="ru-RU"/>
        </w:rPr>
        <w:t>Актуальность проекта</w:t>
      </w:r>
    </w:p>
    <w:p w14:paraId="6BEC5C27" w14:textId="3D733E28" w:rsidR="001D66E5" w:rsidRPr="002B2F86" w:rsidRDefault="001D66E5" w:rsidP="001D66E5">
      <w:pPr>
        <w:numPr>
          <w:ilvl w:val="0"/>
          <w:numId w:val="28"/>
        </w:numPr>
        <w:rPr>
          <w:lang w:eastAsia="ru-RU"/>
        </w:rPr>
      </w:pPr>
      <w:r w:rsidRPr="00813EC8">
        <w:rPr>
          <w:lang w:val="en-US" w:eastAsia="ru-RU"/>
        </w:rPr>
        <w:t>Telegram</w:t>
      </w:r>
      <w:r w:rsidRPr="002B2F86">
        <w:rPr>
          <w:lang w:eastAsia="ru-RU"/>
        </w:rPr>
        <w:t xml:space="preserve"> становится все более популярным среди людей, особенно из сферы IT (за счет обеспечения безопасности), поэтому </w:t>
      </w:r>
      <w:r w:rsidR="00813EC8">
        <w:rPr>
          <w:lang w:eastAsia="ru-RU"/>
        </w:rPr>
        <w:t xml:space="preserve">создается </w:t>
      </w:r>
      <w:r w:rsidRPr="002B2F86">
        <w:rPr>
          <w:lang w:eastAsia="ru-RU"/>
        </w:rPr>
        <w:t>все больше сервисов на его основе</w:t>
      </w:r>
    </w:p>
    <w:p w14:paraId="65983E60" w14:textId="36566293" w:rsidR="001D66E5" w:rsidRPr="002B2F86" w:rsidRDefault="001D66E5" w:rsidP="001D66E5">
      <w:pPr>
        <w:numPr>
          <w:ilvl w:val="0"/>
          <w:numId w:val="28"/>
        </w:numPr>
        <w:rPr>
          <w:lang w:eastAsia="ru-RU"/>
        </w:rPr>
      </w:pPr>
      <w:r w:rsidRPr="002B2F86">
        <w:rPr>
          <w:lang w:eastAsia="ru-RU"/>
        </w:rPr>
        <w:t xml:space="preserve">На данный момент в </w:t>
      </w:r>
      <w:r w:rsidRPr="00813EC8">
        <w:rPr>
          <w:lang w:val="en-US" w:eastAsia="ru-RU"/>
        </w:rPr>
        <w:t>Telegram</w:t>
      </w:r>
      <w:r w:rsidRPr="002B2F86">
        <w:rPr>
          <w:lang w:eastAsia="ru-RU"/>
        </w:rPr>
        <w:t xml:space="preserve"> существует множество ботов различных тематик, однако такой платформы, которая бы генерировала</w:t>
      </w:r>
      <w:r w:rsidR="00813EC8">
        <w:rPr>
          <w:lang w:eastAsia="ru-RU"/>
        </w:rPr>
        <w:t xml:space="preserve"> оригинальный</w:t>
      </w:r>
      <w:r w:rsidRPr="002B2F86">
        <w:rPr>
          <w:lang w:eastAsia="ru-RU"/>
        </w:rPr>
        <w:t xml:space="preserve"> развлекательный контент с IT тематикой и объединяла бы людей из данной сферы, не существует</w:t>
      </w:r>
    </w:p>
    <w:p w14:paraId="1C9DCC9B" w14:textId="3DEF4F5A" w:rsidR="001D66E5" w:rsidRPr="002B2F86" w:rsidRDefault="00813EC8" w:rsidP="001D66E5">
      <w:pPr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Л</w:t>
      </w:r>
      <w:r w:rsidR="001D66E5" w:rsidRPr="002B2F86">
        <w:rPr>
          <w:lang w:eastAsia="ru-RU"/>
        </w:rPr>
        <w:t>юди все больше времени проводят, используя свой смартфон. Согласно последним исследованием в этой области, фокус с веб-приложений сместился на мобильные приложения, в число которых входят приложения для обмена сообщениями</w:t>
      </w:r>
    </w:p>
    <w:p w14:paraId="6CBF2714" w14:textId="5031B11B" w:rsidR="001D66E5" w:rsidRPr="002B2F86" w:rsidRDefault="001D66E5" w:rsidP="001D66E5">
      <w:pPr>
        <w:numPr>
          <w:ilvl w:val="0"/>
          <w:numId w:val="28"/>
        </w:numPr>
        <w:rPr>
          <w:lang w:eastAsia="ru-RU"/>
        </w:rPr>
      </w:pPr>
      <w:r w:rsidRPr="002B2F86">
        <w:rPr>
          <w:lang w:eastAsia="ru-RU"/>
        </w:rPr>
        <w:t xml:space="preserve">Каналы с IT-тематикой есть, даже с IT-юмором. </w:t>
      </w:r>
      <w:r>
        <w:rPr>
          <w:lang w:eastAsia="ru-RU"/>
        </w:rPr>
        <w:t xml:space="preserve">Однако они в основном просто репостят из другого ресурса, который является основным (группа </w:t>
      </w:r>
      <w:r w:rsidR="00813EC8">
        <w:rPr>
          <w:lang w:eastAsia="ru-RU"/>
        </w:rPr>
        <w:t>ВК</w:t>
      </w:r>
      <w:r>
        <w:rPr>
          <w:lang w:eastAsia="ru-RU"/>
        </w:rPr>
        <w:t>онтакте или собственный сайт). Наш проект предполагает оригинальность генерируемого контента.</w:t>
      </w:r>
    </w:p>
    <w:p w14:paraId="7C4B231F" w14:textId="77777777" w:rsidR="001D66E5" w:rsidRPr="002B2F86" w:rsidRDefault="001D66E5" w:rsidP="001D66E5">
      <w:pPr>
        <w:pStyle w:val="-"/>
        <w:rPr>
          <w:lang w:eastAsia="ru-RU"/>
        </w:rPr>
      </w:pPr>
      <w:r w:rsidRPr="002B2F86">
        <w:rPr>
          <w:lang w:eastAsia="ru-RU"/>
        </w:rPr>
        <w:t>Цели проекта (в том числе тип цели)</w:t>
      </w:r>
    </w:p>
    <w:p w14:paraId="698F5C03" w14:textId="77777777" w:rsidR="001D66E5" w:rsidRPr="002B2F86" w:rsidRDefault="001D66E5" w:rsidP="001D66E5">
      <w:pPr>
        <w:numPr>
          <w:ilvl w:val="0"/>
          <w:numId w:val="27"/>
        </w:numPr>
        <w:rPr>
          <w:lang w:eastAsia="ru-RU"/>
        </w:rPr>
      </w:pPr>
      <w:r w:rsidRPr="002B2F86">
        <w:rPr>
          <w:lang w:eastAsia="ru-RU"/>
        </w:rPr>
        <w:t>Прям</w:t>
      </w:r>
      <w:r>
        <w:rPr>
          <w:lang w:eastAsia="ru-RU"/>
        </w:rPr>
        <w:t xml:space="preserve">ая: </w:t>
      </w:r>
      <w:r w:rsidRPr="002B2F86">
        <w:rPr>
          <w:lang w:eastAsia="ru-RU"/>
        </w:rPr>
        <w:t>Получение прибыли</w:t>
      </w:r>
    </w:p>
    <w:p w14:paraId="3BC9D3C1" w14:textId="77777777" w:rsidR="001D66E5" w:rsidRPr="002B2F86" w:rsidRDefault="001D66E5" w:rsidP="001D66E5">
      <w:pPr>
        <w:numPr>
          <w:ilvl w:val="0"/>
          <w:numId w:val="27"/>
        </w:numPr>
        <w:rPr>
          <w:lang w:eastAsia="ru-RU"/>
        </w:rPr>
      </w:pPr>
      <w:r w:rsidRPr="002B2F86">
        <w:rPr>
          <w:lang w:eastAsia="ru-RU"/>
        </w:rPr>
        <w:t>Нефинансов</w:t>
      </w:r>
      <w:r>
        <w:rPr>
          <w:lang w:eastAsia="ru-RU"/>
        </w:rPr>
        <w:t xml:space="preserve">ая: </w:t>
      </w:r>
      <w:r w:rsidRPr="002B2F86">
        <w:rPr>
          <w:lang w:eastAsia="ru-RU"/>
        </w:rPr>
        <w:t xml:space="preserve">Создание системы медиа-развлечений для специалистов IT сферы на платформе </w:t>
      </w:r>
      <w:r w:rsidRPr="00813EC8">
        <w:rPr>
          <w:lang w:val="en-US" w:eastAsia="ru-RU"/>
        </w:rPr>
        <w:t>Telegram</w:t>
      </w:r>
    </w:p>
    <w:p w14:paraId="48CD65D5" w14:textId="77777777" w:rsidR="001D66E5" w:rsidRPr="002B2F86" w:rsidRDefault="001D66E5" w:rsidP="001D66E5">
      <w:pPr>
        <w:numPr>
          <w:ilvl w:val="0"/>
          <w:numId w:val="27"/>
        </w:numPr>
        <w:rPr>
          <w:lang w:eastAsia="ru-RU"/>
        </w:rPr>
      </w:pPr>
      <w:r w:rsidRPr="002B2F86">
        <w:rPr>
          <w:lang w:eastAsia="ru-RU"/>
        </w:rPr>
        <w:t>Интеллектуальн</w:t>
      </w:r>
      <w:r>
        <w:rPr>
          <w:lang w:eastAsia="ru-RU"/>
        </w:rPr>
        <w:t xml:space="preserve">ая: </w:t>
      </w:r>
      <w:r w:rsidRPr="002B2F86">
        <w:rPr>
          <w:lang w:eastAsia="ru-RU"/>
        </w:rPr>
        <w:t>Люди из сферы IT найдут место для самореализации в области развлечений, непосредственно связанной с их профессией, посредством генерации контента для бота.</w:t>
      </w:r>
    </w:p>
    <w:p w14:paraId="0AC88A9A" w14:textId="77777777" w:rsidR="001D66E5" w:rsidRPr="002B2F86" w:rsidRDefault="001D66E5" w:rsidP="001D66E5">
      <w:pPr>
        <w:pStyle w:val="-"/>
        <w:rPr>
          <w:lang w:eastAsia="ru-RU"/>
        </w:rPr>
      </w:pPr>
      <w:r w:rsidRPr="002B2F86">
        <w:rPr>
          <w:lang w:eastAsia="ru-RU"/>
        </w:rPr>
        <w:t>Задачи проекта (по возможности).</w:t>
      </w:r>
    </w:p>
    <w:p w14:paraId="4A79F0D7" w14:textId="77777777" w:rsidR="001D66E5" w:rsidRPr="002B2F86" w:rsidRDefault="001D66E5" w:rsidP="001D66E5">
      <w:pPr>
        <w:numPr>
          <w:ilvl w:val="0"/>
          <w:numId w:val="26"/>
        </w:numPr>
        <w:rPr>
          <w:lang w:eastAsia="ru-RU"/>
        </w:rPr>
      </w:pPr>
      <w:r w:rsidRPr="002B2F86">
        <w:rPr>
          <w:lang w:eastAsia="ru-RU"/>
        </w:rPr>
        <w:t>Привлечение генерирующей контент аудитории</w:t>
      </w:r>
    </w:p>
    <w:p w14:paraId="4319391A" w14:textId="77777777" w:rsidR="001D66E5" w:rsidRPr="002B2F86" w:rsidRDefault="001D66E5" w:rsidP="001D66E5">
      <w:pPr>
        <w:numPr>
          <w:ilvl w:val="0"/>
          <w:numId w:val="26"/>
        </w:numPr>
        <w:rPr>
          <w:lang w:eastAsia="ru-RU"/>
        </w:rPr>
      </w:pPr>
      <w:r w:rsidRPr="002B2F86">
        <w:rPr>
          <w:lang w:eastAsia="ru-RU"/>
        </w:rPr>
        <w:t>Привлечение пассивной аудитории из сферы информационных технологий</w:t>
      </w:r>
    </w:p>
    <w:p w14:paraId="047761A3" w14:textId="04CDC4B4" w:rsidR="001D66E5" w:rsidRDefault="001D66E5" w:rsidP="001D66E5">
      <w:pPr>
        <w:rPr>
          <w:rFonts w:eastAsia="Calibri" w:cstheme="majorBidi"/>
          <w:b/>
          <w:spacing w:val="-10"/>
          <w:kern w:val="28"/>
          <w:sz w:val="32"/>
          <w:szCs w:val="56"/>
          <w:lang w:eastAsia="ru-RU"/>
        </w:rPr>
      </w:pPr>
    </w:p>
    <w:p w14:paraId="64FFDF11" w14:textId="68B1F09D" w:rsidR="00A12CA9" w:rsidRDefault="00AB044A" w:rsidP="001D66E5">
      <w:pPr>
        <w:rPr>
          <w:lang w:eastAsia="ru-RU"/>
        </w:rPr>
      </w:pPr>
      <w:r>
        <w:rPr>
          <w:lang w:eastAsia="ru-RU"/>
        </w:rPr>
        <w:lastRenderedPageBreak/>
        <w:t>Функционально-структурная</w:t>
      </w:r>
      <w:r w:rsidR="00A12CA9">
        <w:rPr>
          <w:lang w:eastAsia="ru-RU"/>
        </w:rPr>
        <w:t xml:space="preserve"> декомпозиция </w:t>
      </w:r>
      <w:r>
        <w:rPr>
          <w:lang w:eastAsia="ru-RU"/>
        </w:rPr>
        <w:t>проекта.</w:t>
      </w:r>
      <w:bookmarkStart w:id="1" w:name="_GoBack"/>
      <w:bookmarkEnd w:id="1"/>
    </w:p>
    <w:p w14:paraId="633AA54B" w14:textId="64B26A45" w:rsidR="00A12CA9" w:rsidRDefault="00BA4F5B" w:rsidP="00A12CA9">
      <w:pPr>
        <w:pStyle w:val="ac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Вся система</w:t>
      </w:r>
      <w:r w:rsidR="00C908E2">
        <w:rPr>
          <w:lang w:eastAsia="ru-RU"/>
        </w:rPr>
        <w:t xml:space="preserve"> </w:t>
      </w:r>
    </w:p>
    <w:p w14:paraId="2F4687D8" w14:textId="28FD877F" w:rsidR="00BA4F5B" w:rsidRDefault="00BA4F5B" w:rsidP="00BA4F5B">
      <w:pPr>
        <w:pStyle w:val="ac"/>
        <w:numPr>
          <w:ilvl w:val="1"/>
          <w:numId w:val="30"/>
        </w:numPr>
        <w:rPr>
          <w:lang w:eastAsia="ru-RU"/>
        </w:rPr>
      </w:pPr>
      <w:r>
        <w:rPr>
          <w:lang w:eastAsia="ru-RU"/>
        </w:rPr>
        <w:t>Контент-бот</w:t>
      </w:r>
      <w:r w:rsidR="00A25178">
        <w:rPr>
          <w:lang w:eastAsia="ru-RU"/>
        </w:rPr>
        <w:t>.</w:t>
      </w:r>
    </w:p>
    <w:p w14:paraId="0BC6F9A4" w14:textId="5EB3350D" w:rsidR="00A25178" w:rsidRDefault="00A25178" w:rsidP="00A25178">
      <w:pPr>
        <w:pStyle w:val="ac"/>
        <w:numPr>
          <w:ilvl w:val="2"/>
          <w:numId w:val="30"/>
        </w:numPr>
        <w:rPr>
          <w:lang w:eastAsia="ru-RU"/>
        </w:rPr>
      </w:pPr>
      <w:r>
        <w:rPr>
          <w:lang w:eastAsia="ru-RU"/>
        </w:rPr>
        <w:t>База данных, хранящая:</w:t>
      </w:r>
    </w:p>
    <w:p w14:paraId="1C072B63" w14:textId="0DF75B2A" w:rsidR="00A25178" w:rsidRDefault="00A74BA5" w:rsidP="00A25178">
      <w:pPr>
        <w:pStyle w:val="ac"/>
        <w:numPr>
          <w:ilvl w:val="3"/>
          <w:numId w:val="30"/>
        </w:numPr>
        <w:rPr>
          <w:lang w:eastAsia="ru-RU"/>
        </w:rPr>
      </w:pPr>
      <w:r>
        <w:rPr>
          <w:lang w:eastAsia="ru-RU"/>
        </w:rPr>
        <w:t>Контент</w:t>
      </w:r>
    </w:p>
    <w:p w14:paraId="6D98C6F4" w14:textId="59738FD5" w:rsidR="00A74BA5" w:rsidRDefault="00A74BA5" w:rsidP="00A74BA5">
      <w:pPr>
        <w:pStyle w:val="ac"/>
        <w:numPr>
          <w:ilvl w:val="3"/>
          <w:numId w:val="30"/>
        </w:numPr>
        <w:rPr>
          <w:lang w:eastAsia="ru-RU"/>
        </w:rPr>
      </w:pPr>
      <w:r>
        <w:rPr>
          <w:lang w:eastAsia="ru-RU"/>
        </w:rPr>
        <w:t>Создателей контента</w:t>
      </w:r>
    </w:p>
    <w:p w14:paraId="4161C7F5" w14:textId="70335D5A" w:rsidR="001C2245" w:rsidRDefault="001C2245" w:rsidP="001C2245">
      <w:pPr>
        <w:pStyle w:val="ac"/>
        <w:numPr>
          <w:ilvl w:val="3"/>
          <w:numId w:val="30"/>
        </w:numPr>
        <w:rPr>
          <w:lang w:eastAsia="ru-RU"/>
        </w:rPr>
      </w:pPr>
      <w:r>
        <w:rPr>
          <w:lang w:eastAsia="ru-RU"/>
        </w:rPr>
        <w:t xml:space="preserve">Пользователей и </w:t>
      </w:r>
      <w:r>
        <w:rPr>
          <w:lang w:eastAsia="ru-RU"/>
        </w:rPr>
        <w:t>их подписки</w:t>
      </w:r>
    </w:p>
    <w:p w14:paraId="049739E6" w14:textId="43472E9B" w:rsidR="00A74BA5" w:rsidRDefault="00CC67BD" w:rsidP="00A74BA5">
      <w:pPr>
        <w:pStyle w:val="ac"/>
        <w:numPr>
          <w:ilvl w:val="2"/>
          <w:numId w:val="30"/>
        </w:numPr>
        <w:rPr>
          <w:lang w:eastAsia="ru-RU"/>
        </w:rPr>
      </w:pPr>
      <w:r>
        <w:rPr>
          <w:lang w:eastAsia="ru-RU"/>
        </w:rPr>
        <w:t>Серверное приложение</w:t>
      </w:r>
      <w:r w:rsidR="000017E6">
        <w:rPr>
          <w:lang w:eastAsia="ru-RU"/>
        </w:rPr>
        <w:t xml:space="preserve"> на питоне</w:t>
      </w:r>
      <w:r>
        <w:rPr>
          <w:lang w:eastAsia="ru-RU"/>
        </w:rPr>
        <w:t>:</w:t>
      </w:r>
    </w:p>
    <w:p w14:paraId="6C7D571B" w14:textId="0F796D30" w:rsidR="00CC67BD" w:rsidRDefault="00CC67BD" w:rsidP="00CC67BD">
      <w:pPr>
        <w:pStyle w:val="ac"/>
        <w:numPr>
          <w:ilvl w:val="3"/>
          <w:numId w:val="30"/>
        </w:numPr>
        <w:rPr>
          <w:lang w:eastAsia="ru-RU"/>
        </w:rPr>
      </w:pPr>
      <w:r>
        <w:rPr>
          <w:lang w:eastAsia="ru-RU"/>
        </w:rPr>
        <w:t>Доступ к Телеграмму</w:t>
      </w:r>
      <w:r w:rsidR="000017E6">
        <w:rPr>
          <w:lang w:eastAsia="ru-RU"/>
        </w:rPr>
        <w:t xml:space="preserve"> и</w:t>
      </w:r>
      <w:r w:rsidR="00C422CA">
        <w:rPr>
          <w:lang w:eastAsia="ru-RU"/>
        </w:rPr>
        <w:t xml:space="preserve"> организация пользовательских возможностей</w:t>
      </w:r>
    </w:p>
    <w:p w14:paraId="405E9152" w14:textId="5C1CB972" w:rsidR="00C422CA" w:rsidRDefault="006718CC" w:rsidP="00C422CA">
      <w:pPr>
        <w:pStyle w:val="ac"/>
        <w:numPr>
          <w:ilvl w:val="4"/>
          <w:numId w:val="30"/>
        </w:numPr>
        <w:rPr>
          <w:lang w:eastAsia="ru-RU"/>
        </w:rPr>
      </w:pPr>
      <w:r>
        <w:rPr>
          <w:lang w:eastAsia="ru-RU"/>
        </w:rPr>
        <w:t>Просмотр ленты</w:t>
      </w:r>
    </w:p>
    <w:p w14:paraId="5503253B" w14:textId="4A445DFF" w:rsidR="006718CC" w:rsidRDefault="006718CC" w:rsidP="00C422CA">
      <w:pPr>
        <w:pStyle w:val="ac"/>
        <w:numPr>
          <w:ilvl w:val="4"/>
          <w:numId w:val="30"/>
        </w:numPr>
        <w:rPr>
          <w:lang w:eastAsia="ru-RU"/>
        </w:rPr>
      </w:pPr>
      <w:r>
        <w:rPr>
          <w:lang w:eastAsia="ru-RU"/>
        </w:rPr>
        <w:t>Поиск создателей контента</w:t>
      </w:r>
    </w:p>
    <w:p w14:paraId="3BD6DE7F" w14:textId="0F6D9B8F" w:rsidR="006718CC" w:rsidRDefault="006718CC" w:rsidP="00C422CA">
      <w:pPr>
        <w:pStyle w:val="ac"/>
        <w:numPr>
          <w:ilvl w:val="4"/>
          <w:numId w:val="30"/>
        </w:numPr>
        <w:rPr>
          <w:lang w:eastAsia="ru-RU"/>
        </w:rPr>
      </w:pPr>
      <w:r>
        <w:rPr>
          <w:lang w:eastAsia="ru-RU"/>
        </w:rPr>
        <w:t>Просмотр контента конкретного создателя</w:t>
      </w:r>
    </w:p>
    <w:p w14:paraId="7AF57D62" w14:textId="5FC82139" w:rsidR="006718CC" w:rsidRDefault="002E6C6E" w:rsidP="00C422CA">
      <w:pPr>
        <w:pStyle w:val="ac"/>
        <w:numPr>
          <w:ilvl w:val="4"/>
          <w:numId w:val="30"/>
        </w:numPr>
        <w:rPr>
          <w:lang w:eastAsia="ru-RU"/>
        </w:rPr>
      </w:pPr>
      <w:r>
        <w:rPr>
          <w:lang w:eastAsia="ru-RU"/>
        </w:rPr>
        <w:t>Подписка на конкретного создателя</w:t>
      </w:r>
    </w:p>
    <w:p w14:paraId="0827971C" w14:textId="4DCD90A6" w:rsidR="00CC67BD" w:rsidRDefault="00A24963" w:rsidP="00CC67BD">
      <w:pPr>
        <w:pStyle w:val="ac"/>
        <w:numPr>
          <w:ilvl w:val="3"/>
          <w:numId w:val="30"/>
        </w:numPr>
        <w:rPr>
          <w:lang w:eastAsia="ru-RU"/>
        </w:rPr>
      </w:pPr>
      <w:r>
        <w:rPr>
          <w:lang w:eastAsia="ru-RU"/>
        </w:rPr>
        <w:t>Внешний интерфейс доступа для других систем</w:t>
      </w:r>
    </w:p>
    <w:p w14:paraId="62331D40" w14:textId="7B871ECB" w:rsidR="00A24963" w:rsidRDefault="00A24963" w:rsidP="00A24963">
      <w:pPr>
        <w:pStyle w:val="ac"/>
        <w:numPr>
          <w:ilvl w:val="4"/>
          <w:numId w:val="30"/>
        </w:numPr>
        <w:rPr>
          <w:lang w:eastAsia="ru-RU"/>
        </w:rPr>
      </w:pPr>
      <w:r>
        <w:rPr>
          <w:lang w:eastAsia="ru-RU"/>
        </w:rPr>
        <w:t xml:space="preserve">Для </w:t>
      </w:r>
      <w:r w:rsidR="00025ADD">
        <w:rPr>
          <w:lang w:eastAsia="ru-RU"/>
        </w:rPr>
        <w:t>получения контента</w:t>
      </w:r>
    </w:p>
    <w:p w14:paraId="09B55C71" w14:textId="449E8F11" w:rsidR="00025ADD" w:rsidRDefault="00025ADD" w:rsidP="00A24963">
      <w:pPr>
        <w:pStyle w:val="ac"/>
        <w:numPr>
          <w:ilvl w:val="4"/>
          <w:numId w:val="30"/>
        </w:numPr>
        <w:rPr>
          <w:lang w:eastAsia="ru-RU"/>
        </w:rPr>
      </w:pPr>
      <w:r>
        <w:rPr>
          <w:lang w:eastAsia="ru-RU"/>
        </w:rPr>
        <w:t xml:space="preserve">Для </w:t>
      </w:r>
      <w:r w:rsidR="001C2245">
        <w:rPr>
          <w:lang w:eastAsia="ru-RU"/>
        </w:rPr>
        <w:t>монети</w:t>
      </w:r>
      <w:r>
        <w:rPr>
          <w:lang w:eastAsia="ru-RU"/>
        </w:rPr>
        <w:t>зации</w:t>
      </w:r>
    </w:p>
    <w:p w14:paraId="263E595C" w14:textId="002DFEE0" w:rsidR="0051041C" w:rsidRDefault="00DA56A0" w:rsidP="00BA4F5B">
      <w:pPr>
        <w:pStyle w:val="ac"/>
        <w:numPr>
          <w:ilvl w:val="1"/>
          <w:numId w:val="30"/>
        </w:numPr>
        <w:rPr>
          <w:lang w:eastAsia="ru-RU"/>
        </w:rPr>
      </w:pPr>
      <w:r>
        <w:rPr>
          <w:lang w:eastAsia="ru-RU"/>
        </w:rPr>
        <w:t xml:space="preserve">Система </w:t>
      </w:r>
      <w:r w:rsidR="009724F6">
        <w:rPr>
          <w:lang w:eastAsia="ru-RU"/>
        </w:rPr>
        <w:t>получения контента от создателей.</w:t>
      </w:r>
    </w:p>
    <w:p w14:paraId="7F978886" w14:textId="41709330" w:rsidR="00025ADD" w:rsidRDefault="00025ADD" w:rsidP="00025ADD">
      <w:pPr>
        <w:pStyle w:val="ac"/>
        <w:numPr>
          <w:ilvl w:val="2"/>
          <w:numId w:val="30"/>
        </w:numPr>
        <w:rPr>
          <w:lang w:eastAsia="ru-RU"/>
        </w:rPr>
      </w:pPr>
      <w:r>
        <w:rPr>
          <w:lang w:eastAsia="ru-RU"/>
        </w:rPr>
        <w:t>БД</w:t>
      </w:r>
      <w:r w:rsidR="008B02C5">
        <w:rPr>
          <w:lang w:eastAsia="ru-RU"/>
        </w:rPr>
        <w:t xml:space="preserve"> «Полученный контент».</w:t>
      </w:r>
    </w:p>
    <w:p w14:paraId="16CB5F3F" w14:textId="67A32A13" w:rsidR="008B02C5" w:rsidRDefault="00067F6D" w:rsidP="00025ADD">
      <w:pPr>
        <w:pStyle w:val="ac"/>
        <w:numPr>
          <w:ilvl w:val="2"/>
          <w:numId w:val="30"/>
        </w:numPr>
        <w:rPr>
          <w:lang w:eastAsia="ru-RU"/>
        </w:rPr>
      </w:pPr>
      <w:r>
        <w:rPr>
          <w:lang w:eastAsia="ru-RU"/>
        </w:rPr>
        <w:t xml:space="preserve">Возможность добавления контента </w:t>
      </w:r>
      <w:r w:rsidR="000266FD">
        <w:rPr>
          <w:lang w:eastAsia="ru-RU"/>
        </w:rPr>
        <w:t>через веб интерфейс.</w:t>
      </w:r>
    </w:p>
    <w:p w14:paraId="2D760EDC" w14:textId="2EB2FD8F" w:rsidR="009724F6" w:rsidRDefault="009724F6" w:rsidP="00BA4F5B">
      <w:pPr>
        <w:pStyle w:val="ac"/>
        <w:numPr>
          <w:ilvl w:val="1"/>
          <w:numId w:val="30"/>
        </w:numPr>
        <w:rPr>
          <w:lang w:eastAsia="ru-RU"/>
        </w:rPr>
      </w:pPr>
      <w:r>
        <w:rPr>
          <w:lang w:eastAsia="ru-RU"/>
        </w:rPr>
        <w:t xml:space="preserve">Система </w:t>
      </w:r>
      <w:r w:rsidR="001C2245">
        <w:rPr>
          <w:lang w:eastAsia="ru-RU"/>
        </w:rPr>
        <w:t>модерирования</w:t>
      </w:r>
      <w:r>
        <w:rPr>
          <w:lang w:eastAsia="ru-RU"/>
        </w:rPr>
        <w:t>.</w:t>
      </w:r>
    </w:p>
    <w:p w14:paraId="127A228A" w14:textId="29E232F7" w:rsidR="009E7AD3" w:rsidRDefault="009E7AD3" w:rsidP="009E7AD3">
      <w:pPr>
        <w:pStyle w:val="ac"/>
        <w:numPr>
          <w:ilvl w:val="2"/>
          <w:numId w:val="30"/>
        </w:numPr>
        <w:rPr>
          <w:lang w:eastAsia="ru-RU"/>
        </w:rPr>
      </w:pPr>
      <w:r>
        <w:rPr>
          <w:lang w:eastAsia="ru-RU"/>
        </w:rPr>
        <w:t>Доступ к БД «Полученный контент»</w:t>
      </w:r>
      <w:r w:rsidR="004A4995">
        <w:rPr>
          <w:lang w:eastAsia="ru-RU"/>
        </w:rPr>
        <w:t>.</w:t>
      </w:r>
    </w:p>
    <w:p w14:paraId="3FE03297" w14:textId="416E06B5" w:rsidR="009E7AD3" w:rsidRDefault="00067F6D" w:rsidP="009E7AD3">
      <w:pPr>
        <w:pStyle w:val="ac"/>
        <w:numPr>
          <w:ilvl w:val="2"/>
          <w:numId w:val="30"/>
        </w:numPr>
        <w:rPr>
          <w:lang w:eastAsia="ru-RU"/>
        </w:rPr>
      </w:pPr>
      <w:r>
        <w:rPr>
          <w:lang w:eastAsia="ru-RU"/>
        </w:rPr>
        <w:t>Просмотр записей</w:t>
      </w:r>
      <w:r w:rsidR="000266FD">
        <w:rPr>
          <w:lang w:eastAsia="ru-RU"/>
        </w:rPr>
        <w:t xml:space="preserve"> полученного контента</w:t>
      </w:r>
      <w:r w:rsidR="004A4995">
        <w:rPr>
          <w:lang w:eastAsia="ru-RU"/>
        </w:rPr>
        <w:t xml:space="preserve"> через веб интерфейс</w:t>
      </w:r>
      <w:r w:rsidR="000266FD">
        <w:rPr>
          <w:lang w:eastAsia="ru-RU"/>
        </w:rPr>
        <w:t>.</w:t>
      </w:r>
    </w:p>
    <w:p w14:paraId="246AC238" w14:textId="35042B57" w:rsidR="009724F6" w:rsidRDefault="009724F6" w:rsidP="00BA4F5B">
      <w:pPr>
        <w:pStyle w:val="ac"/>
        <w:numPr>
          <w:ilvl w:val="1"/>
          <w:numId w:val="30"/>
        </w:numPr>
        <w:rPr>
          <w:lang w:eastAsia="ru-RU"/>
        </w:rPr>
      </w:pPr>
      <w:r>
        <w:rPr>
          <w:lang w:eastAsia="ru-RU"/>
        </w:rPr>
        <w:t>Система монетизации.</w:t>
      </w:r>
    </w:p>
    <w:p w14:paraId="7BFF7D6C" w14:textId="3A75197A" w:rsidR="004A4995" w:rsidRDefault="007D5A17" w:rsidP="004A4995">
      <w:pPr>
        <w:pStyle w:val="ac"/>
        <w:numPr>
          <w:ilvl w:val="2"/>
          <w:numId w:val="30"/>
        </w:numPr>
        <w:rPr>
          <w:lang w:eastAsia="ru-RU"/>
        </w:rPr>
      </w:pPr>
      <w:r>
        <w:rPr>
          <w:lang w:eastAsia="ru-RU"/>
        </w:rPr>
        <w:t xml:space="preserve">Добавление рекламных постов </w:t>
      </w:r>
      <w:r w:rsidR="00CF5882">
        <w:rPr>
          <w:lang w:eastAsia="ru-RU"/>
        </w:rPr>
        <w:t>менеджером по рекламе через веб интерфейс.</w:t>
      </w:r>
    </w:p>
    <w:p w14:paraId="395F2BFF" w14:textId="641331CB" w:rsidR="00CF5882" w:rsidRPr="002B2F86" w:rsidRDefault="006921B2" w:rsidP="004A4995">
      <w:pPr>
        <w:pStyle w:val="ac"/>
        <w:numPr>
          <w:ilvl w:val="2"/>
          <w:numId w:val="30"/>
        </w:numPr>
        <w:rPr>
          <w:lang w:eastAsia="ru-RU"/>
        </w:rPr>
      </w:pPr>
      <w:r>
        <w:rPr>
          <w:lang w:eastAsia="ru-RU"/>
        </w:rPr>
        <w:t xml:space="preserve">Отправка </w:t>
      </w:r>
      <w:r w:rsidR="00C908E2">
        <w:rPr>
          <w:lang w:eastAsia="ru-RU"/>
        </w:rPr>
        <w:t>рекламных постов в систему контента.</w:t>
      </w:r>
    </w:p>
    <w:sectPr w:rsidR="00CF5882" w:rsidRPr="002B2F86" w:rsidSect="0045562C">
      <w:footerReference w:type="default" r:id="rId8"/>
      <w:pgSz w:w="11906" w:h="16838" w:code="9"/>
      <w:pgMar w:top="1134" w:right="567" w:bottom="1134" w:left="1418" w:header="850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42332" w14:textId="77777777" w:rsidR="00370C26" w:rsidRDefault="00370C26" w:rsidP="00B72573">
      <w:r>
        <w:separator/>
      </w:r>
    </w:p>
    <w:p w14:paraId="34A73837" w14:textId="77777777" w:rsidR="00370C26" w:rsidRDefault="00370C26" w:rsidP="00B72573"/>
  </w:endnote>
  <w:endnote w:type="continuationSeparator" w:id="0">
    <w:p w14:paraId="251C7165" w14:textId="77777777" w:rsidR="00370C26" w:rsidRDefault="00370C26" w:rsidP="00B72573">
      <w:r>
        <w:continuationSeparator/>
      </w:r>
    </w:p>
    <w:p w14:paraId="4F370808" w14:textId="77777777" w:rsidR="00370C26" w:rsidRDefault="00370C26" w:rsidP="00B725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0816911"/>
      <w:docPartObj>
        <w:docPartGallery w:val="Page Numbers (Bottom of Page)"/>
        <w:docPartUnique/>
      </w:docPartObj>
    </w:sdtPr>
    <w:sdtEndPr/>
    <w:sdtContent>
      <w:p w14:paraId="79BE8FEB" w14:textId="77777777" w:rsidR="0018097D" w:rsidRDefault="0018097D" w:rsidP="00B7257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D7C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61B74" w14:textId="77777777" w:rsidR="00370C26" w:rsidRDefault="00370C26" w:rsidP="00B72573">
      <w:r>
        <w:separator/>
      </w:r>
    </w:p>
    <w:p w14:paraId="6B8815B1" w14:textId="77777777" w:rsidR="00370C26" w:rsidRDefault="00370C26" w:rsidP="00B72573"/>
  </w:footnote>
  <w:footnote w:type="continuationSeparator" w:id="0">
    <w:p w14:paraId="655AA163" w14:textId="77777777" w:rsidR="00370C26" w:rsidRDefault="00370C26" w:rsidP="00B72573">
      <w:r>
        <w:continuationSeparator/>
      </w:r>
    </w:p>
    <w:p w14:paraId="60EE375E" w14:textId="77777777" w:rsidR="00370C26" w:rsidRDefault="00370C26" w:rsidP="00B725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6A5F"/>
    <w:multiLevelType w:val="hybridMultilevel"/>
    <w:tmpl w:val="797AB34E"/>
    <w:lvl w:ilvl="0" w:tplc="996E86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7C4438"/>
    <w:multiLevelType w:val="hybridMultilevel"/>
    <w:tmpl w:val="A3D82D2A"/>
    <w:lvl w:ilvl="0" w:tplc="F71EC39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0B36DF"/>
    <w:multiLevelType w:val="multilevel"/>
    <w:tmpl w:val="B0A8B7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8F42A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947E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0946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8D1BAB"/>
    <w:multiLevelType w:val="multilevel"/>
    <w:tmpl w:val="25129EC0"/>
    <w:lvl w:ilvl="0">
      <w:start w:val="1"/>
      <w:numFmt w:val="decimal"/>
      <w:pStyle w:val="3"/>
      <w:suff w:val="space"/>
      <w:lvlText w:val="Приложение %1."/>
      <w:lvlJc w:val="left"/>
      <w:pPr>
        <w:ind w:left="4472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7C045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1D34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A31965"/>
    <w:multiLevelType w:val="hybridMultilevel"/>
    <w:tmpl w:val="4F4C95F4"/>
    <w:lvl w:ilvl="0" w:tplc="FCB695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2346C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EC7B57"/>
    <w:multiLevelType w:val="hybridMultilevel"/>
    <w:tmpl w:val="06A8C5A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FE2E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DA3B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3C5669"/>
    <w:multiLevelType w:val="multilevel"/>
    <w:tmpl w:val="D1147AEA"/>
    <w:lvl w:ilvl="0">
      <w:start w:val="1"/>
      <w:numFmt w:val="decimal"/>
      <w:pStyle w:val="1"/>
      <w:suff w:val="space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FA56B59"/>
    <w:multiLevelType w:val="multilevel"/>
    <w:tmpl w:val="C8C832DA"/>
    <w:lvl w:ilvl="0">
      <w:start w:val="1"/>
      <w:numFmt w:val="decimal"/>
      <w:pStyle w:val="a"/>
      <w:suff w:val="space"/>
      <w:lvlText w:val="Приложение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37D63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346B8C"/>
    <w:multiLevelType w:val="multilevel"/>
    <w:tmpl w:val="09DA73E2"/>
    <w:lvl w:ilvl="0">
      <w:start w:val="1"/>
      <w:numFmt w:val="none"/>
      <w:pStyle w:val="30"/>
      <w:suff w:val="nothing"/>
      <w:lvlText w:val="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suff w:val="space"/>
      <w:lvlText w:val="%1Приложение %2."/>
      <w:lvlJc w:val="left"/>
      <w:pPr>
        <w:ind w:left="186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9" w:hanging="1440"/>
      </w:pPr>
      <w:rPr>
        <w:rFonts w:hint="default"/>
      </w:rPr>
    </w:lvl>
  </w:abstractNum>
  <w:abstractNum w:abstractNumId="18" w15:restartNumberingAfterBreak="0">
    <w:nsid w:val="5D154288"/>
    <w:multiLevelType w:val="hybridMultilevel"/>
    <w:tmpl w:val="3E92B1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E996C74"/>
    <w:multiLevelType w:val="hybridMultilevel"/>
    <w:tmpl w:val="290ACF9C"/>
    <w:lvl w:ilvl="0" w:tplc="4B1028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BA57DA"/>
    <w:multiLevelType w:val="multilevel"/>
    <w:tmpl w:val="62CCB37A"/>
    <w:lvl w:ilvl="0">
      <w:start w:val="1"/>
      <w:numFmt w:val="decimal"/>
      <w:suff w:val="space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85137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B8567F"/>
    <w:multiLevelType w:val="hybridMultilevel"/>
    <w:tmpl w:val="986E2D6C"/>
    <w:lvl w:ilvl="0" w:tplc="F2AEBBC2">
      <w:start w:val="1"/>
      <w:numFmt w:val="decimal"/>
      <w:lvlText w:val="Приложение 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E5D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5D66AB5"/>
    <w:multiLevelType w:val="hybridMultilevel"/>
    <w:tmpl w:val="CD84EE5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 w15:restartNumberingAfterBreak="0">
    <w:nsid w:val="77B10A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7"/>
  </w:num>
  <w:num w:numId="5">
    <w:abstractNumId w:val="6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1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15"/>
  </w:num>
  <w:num w:numId="14">
    <w:abstractNumId w:val="19"/>
  </w:num>
  <w:num w:numId="15">
    <w:abstractNumId w:val="0"/>
  </w:num>
  <w:num w:numId="16">
    <w:abstractNumId w:val="9"/>
  </w:num>
  <w:num w:numId="17">
    <w:abstractNumId w:val="22"/>
  </w:num>
  <w:num w:numId="18">
    <w:abstractNumId w:val="7"/>
  </w:num>
  <w:num w:numId="19">
    <w:abstractNumId w:val="25"/>
  </w:num>
  <w:num w:numId="20">
    <w:abstractNumId w:val="8"/>
  </w:num>
  <w:num w:numId="21">
    <w:abstractNumId w:val="10"/>
  </w:num>
  <w:num w:numId="22">
    <w:abstractNumId w:val="21"/>
  </w:num>
  <w:num w:numId="23">
    <w:abstractNumId w:val="5"/>
  </w:num>
  <w:num w:numId="24">
    <w:abstractNumId w:val="23"/>
  </w:num>
  <w:num w:numId="25">
    <w:abstractNumId w:val="16"/>
  </w:num>
  <w:num w:numId="26">
    <w:abstractNumId w:val="3"/>
  </w:num>
  <w:num w:numId="27">
    <w:abstractNumId w:val="12"/>
  </w:num>
  <w:num w:numId="28">
    <w:abstractNumId w:val="4"/>
  </w:num>
  <w:num w:numId="29">
    <w:abstractNumId w:val="1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6E5"/>
    <w:rsid w:val="000017E6"/>
    <w:rsid w:val="00025ADD"/>
    <w:rsid w:val="000266FD"/>
    <w:rsid w:val="0004057E"/>
    <w:rsid w:val="00067F6D"/>
    <w:rsid w:val="00080D73"/>
    <w:rsid w:val="0008673B"/>
    <w:rsid w:val="00093F2A"/>
    <w:rsid w:val="000C73EE"/>
    <w:rsid w:val="000E0AFF"/>
    <w:rsid w:val="0010534E"/>
    <w:rsid w:val="001067CB"/>
    <w:rsid w:val="00114A0D"/>
    <w:rsid w:val="001454F9"/>
    <w:rsid w:val="0018097D"/>
    <w:rsid w:val="001A21E8"/>
    <w:rsid w:val="001B724E"/>
    <w:rsid w:val="001B75D0"/>
    <w:rsid w:val="001C2245"/>
    <w:rsid w:val="001D66E5"/>
    <w:rsid w:val="00230565"/>
    <w:rsid w:val="0023165C"/>
    <w:rsid w:val="00232591"/>
    <w:rsid w:val="0023770B"/>
    <w:rsid w:val="002607D1"/>
    <w:rsid w:val="0029176C"/>
    <w:rsid w:val="002B76F4"/>
    <w:rsid w:val="002C0B3A"/>
    <w:rsid w:val="002D0C57"/>
    <w:rsid w:val="002D73AE"/>
    <w:rsid w:val="002E67C9"/>
    <w:rsid w:val="002E6C6E"/>
    <w:rsid w:val="00320EE0"/>
    <w:rsid w:val="003455F7"/>
    <w:rsid w:val="00347420"/>
    <w:rsid w:val="0035047E"/>
    <w:rsid w:val="00370C26"/>
    <w:rsid w:val="00375B7F"/>
    <w:rsid w:val="0039501D"/>
    <w:rsid w:val="003A3093"/>
    <w:rsid w:val="003B30D7"/>
    <w:rsid w:val="003B34C9"/>
    <w:rsid w:val="003C2472"/>
    <w:rsid w:val="003C7222"/>
    <w:rsid w:val="003E1AEB"/>
    <w:rsid w:val="003E30CC"/>
    <w:rsid w:val="00425099"/>
    <w:rsid w:val="0043040C"/>
    <w:rsid w:val="00440896"/>
    <w:rsid w:val="0045562C"/>
    <w:rsid w:val="004A4995"/>
    <w:rsid w:val="004A5791"/>
    <w:rsid w:val="004D4F2C"/>
    <w:rsid w:val="0051041C"/>
    <w:rsid w:val="00513FB8"/>
    <w:rsid w:val="00535A4C"/>
    <w:rsid w:val="00556738"/>
    <w:rsid w:val="00563DDA"/>
    <w:rsid w:val="00583C12"/>
    <w:rsid w:val="00584015"/>
    <w:rsid w:val="005945CF"/>
    <w:rsid w:val="005A3D2C"/>
    <w:rsid w:val="005B2D42"/>
    <w:rsid w:val="005B66A3"/>
    <w:rsid w:val="005D192F"/>
    <w:rsid w:val="00637956"/>
    <w:rsid w:val="00643DB3"/>
    <w:rsid w:val="006570EB"/>
    <w:rsid w:val="006718CC"/>
    <w:rsid w:val="006921B2"/>
    <w:rsid w:val="006D3447"/>
    <w:rsid w:val="006F7AB3"/>
    <w:rsid w:val="00700DD3"/>
    <w:rsid w:val="00731F0E"/>
    <w:rsid w:val="007346AB"/>
    <w:rsid w:val="00774433"/>
    <w:rsid w:val="00776B20"/>
    <w:rsid w:val="00790E1A"/>
    <w:rsid w:val="007A749E"/>
    <w:rsid w:val="007A78AB"/>
    <w:rsid w:val="007B1F61"/>
    <w:rsid w:val="007B2479"/>
    <w:rsid w:val="007C6901"/>
    <w:rsid w:val="007C772F"/>
    <w:rsid w:val="007D5A17"/>
    <w:rsid w:val="007D649B"/>
    <w:rsid w:val="007E182A"/>
    <w:rsid w:val="007E20A9"/>
    <w:rsid w:val="007F5172"/>
    <w:rsid w:val="00813EC8"/>
    <w:rsid w:val="00847F9C"/>
    <w:rsid w:val="0086121D"/>
    <w:rsid w:val="008A3592"/>
    <w:rsid w:val="008A4A53"/>
    <w:rsid w:val="008B02C5"/>
    <w:rsid w:val="008E5D6F"/>
    <w:rsid w:val="008F19A0"/>
    <w:rsid w:val="00964D81"/>
    <w:rsid w:val="009724F6"/>
    <w:rsid w:val="00976F80"/>
    <w:rsid w:val="00984348"/>
    <w:rsid w:val="009A3C49"/>
    <w:rsid w:val="009C3547"/>
    <w:rsid w:val="009C389A"/>
    <w:rsid w:val="009D708F"/>
    <w:rsid w:val="009E7AD3"/>
    <w:rsid w:val="009F5AAC"/>
    <w:rsid w:val="00A026A5"/>
    <w:rsid w:val="00A12CA9"/>
    <w:rsid w:val="00A16D7C"/>
    <w:rsid w:val="00A24963"/>
    <w:rsid w:val="00A25178"/>
    <w:rsid w:val="00A32C26"/>
    <w:rsid w:val="00A35D97"/>
    <w:rsid w:val="00A41AC7"/>
    <w:rsid w:val="00A4250B"/>
    <w:rsid w:val="00A53871"/>
    <w:rsid w:val="00A61164"/>
    <w:rsid w:val="00A74BA5"/>
    <w:rsid w:val="00AB044A"/>
    <w:rsid w:val="00AB7769"/>
    <w:rsid w:val="00AC17FF"/>
    <w:rsid w:val="00AC7DCB"/>
    <w:rsid w:val="00AF1010"/>
    <w:rsid w:val="00AF4D7F"/>
    <w:rsid w:val="00AF7988"/>
    <w:rsid w:val="00B0038F"/>
    <w:rsid w:val="00B3066E"/>
    <w:rsid w:val="00B57906"/>
    <w:rsid w:val="00B72573"/>
    <w:rsid w:val="00B74631"/>
    <w:rsid w:val="00BA4F5B"/>
    <w:rsid w:val="00BA778D"/>
    <w:rsid w:val="00C26410"/>
    <w:rsid w:val="00C422CA"/>
    <w:rsid w:val="00C55590"/>
    <w:rsid w:val="00C84939"/>
    <w:rsid w:val="00C908E2"/>
    <w:rsid w:val="00CC67BD"/>
    <w:rsid w:val="00CF0BF7"/>
    <w:rsid w:val="00CF1B21"/>
    <w:rsid w:val="00CF5882"/>
    <w:rsid w:val="00D053CC"/>
    <w:rsid w:val="00D2360A"/>
    <w:rsid w:val="00D474E5"/>
    <w:rsid w:val="00D57E3D"/>
    <w:rsid w:val="00DA1FEA"/>
    <w:rsid w:val="00DA56A0"/>
    <w:rsid w:val="00DB7130"/>
    <w:rsid w:val="00DB7B07"/>
    <w:rsid w:val="00DD2C23"/>
    <w:rsid w:val="00DD4A20"/>
    <w:rsid w:val="00DD57C7"/>
    <w:rsid w:val="00E00DB2"/>
    <w:rsid w:val="00E673C5"/>
    <w:rsid w:val="00E8227A"/>
    <w:rsid w:val="00E91CC4"/>
    <w:rsid w:val="00E94C03"/>
    <w:rsid w:val="00EE3FB0"/>
    <w:rsid w:val="00F229BD"/>
    <w:rsid w:val="00F30F34"/>
    <w:rsid w:val="00F33EDC"/>
    <w:rsid w:val="00F347F7"/>
    <w:rsid w:val="00F43431"/>
    <w:rsid w:val="00F75392"/>
    <w:rsid w:val="00F7739C"/>
    <w:rsid w:val="00F90453"/>
    <w:rsid w:val="00FA5447"/>
    <w:rsid w:val="00FB33F4"/>
    <w:rsid w:val="00FE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EC401"/>
  <w15:chartTrackingRefBased/>
  <w15:docId w15:val="{BAA0BBA6-D6AE-4357-92F6-87DEFE67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Plain Text"/>
    <w:qFormat/>
    <w:rsid w:val="00B72573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aliases w:val="Главы"/>
    <w:basedOn w:val="a0"/>
    <w:next w:val="2"/>
    <w:link w:val="10"/>
    <w:autoRedefine/>
    <w:uiPriority w:val="9"/>
    <w:qFormat/>
    <w:rsid w:val="007E182A"/>
    <w:pPr>
      <w:pageBreakBefore/>
      <w:widowControl w:val="0"/>
      <w:numPr>
        <w:numId w:val="3"/>
      </w:numPr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-главы"/>
    <w:basedOn w:val="a0"/>
    <w:next w:val="a0"/>
    <w:link w:val="20"/>
    <w:autoRedefine/>
    <w:uiPriority w:val="9"/>
    <w:unhideWhenUsed/>
    <w:qFormat/>
    <w:rsid w:val="001B724E"/>
    <w:pPr>
      <w:widowControl w:val="0"/>
      <w:numPr>
        <w:ilvl w:val="1"/>
        <w:numId w:val="3"/>
      </w:numPr>
      <w:spacing w:before="240" w:after="120"/>
      <w:ind w:left="0"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aliases w:val="Приложение с нумерацией"/>
    <w:basedOn w:val="2"/>
    <w:next w:val="a0"/>
    <w:link w:val="31"/>
    <w:uiPriority w:val="9"/>
    <w:unhideWhenUsed/>
    <w:rsid w:val="002C0B3A"/>
    <w:pPr>
      <w:keepNext/>
      <w:keepLines/>
      <w:numPr>
        <w:ilvl w:val="0"/>
        <w:numId w:val="5"/>
      </w:numPr>
      <w:spacing w:before="120" w:after="240"/>
      <w:ind w:left="0" w:firstLine="0"/>
      <w:outlineLvl w:val="2"/>
    </w:pPr>
    <w:rPr>
      <w:szCs w:val="24"/>
    </w:rPr>
  </w:style>
  <w:style w:type="paragraph" w:styleId="4">
    <w:name w:val="heading 4"/>
    <w:basedOn w:val="a0"/>
    <w:next w:val="a0"/>
    <w:link w:val="40"/>
    <w:uiPriority w:val="9"/>
    <w:unhideWhenUsed/>
    <w:rsid w:val="007E182A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A544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A5447"/>
  </w:style>
  <w:style w:type="paragraph" w:styleId="a6">
    <w:name w:val="footer"/>
    <w:basedOn w:val="a0"/>
    <w:link w:val="a7"/>
    <w:uiPriority w:val="99"/>
    <w:unhideWhenUsed/>
    <w:rsid w:val="00FA544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A5447"/>
  </w:style>
  <w:style w:type="character" w:customStyle="1" w:styleId="10">
    <w:name w:val="Заголовок 1 Знак"/>
    <w:aliases w:val="Главы Знак"/>
    <w:basedOn w:val="a1"/>
    <w:link w:val="1"/>
    <w:uiPriority w:val="9"/>
    <w:rsid w:val="007E182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-главы Знак"/>
    <w:basedOn w:val="a1"/>
    <w:link w:val="2"/>
    <w:uiPriority w:val="9"/>
    <w:rsid w:val="001B724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aliases w:val="Приложение с нумерацией Знак"/>
    <w:basedOn w:val="a1"/>
    <w:link w:val="3"/>
    <w:uiPriority w:val="9"/>
    <w:rsid w:val="002C0B3A"/>
    <w:rPr>
      <w:rFonts w:ascii="Times New Roman" w:eastAsiaTheme="majorEastAsia" w:hAnsi="Times New Roman" w:cstheme="majorBidi"/>
      <w:b/>
      <w:sz w:val="28"/>
      <w:szCs w:val="24"/>
    </w:rPr>
  </w:style>
  <w:style w:type="paragraph" w:styleId="a8">
    <w:name w:val="Title"/>
    <w:aliases w:val="Заголовок без нумерации"/>
    <w:basedOn w:val="a0"/>
    <w:next w:val="a0"/>
    <w:link w:val="a9"/>
    <w:uiPriority w:val="10"/>
    <w:rsid w:val="009F5AAC"/>
    <w:pPr>
      <w:pageBreakBefore/>
      <w:spacing w:after="240"/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9">
    <w:name w:val="Заголовок Знак"/>
    <w:aliases w:val="Заголовок без нумерации Знак"/>
    <w:basedOn w:val="a1"/>
    <w:link w:val="a8"/>
    <w:uiPriority w:val="10"/>
    <w:rsid w:val="009F5AA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30">
    <w:name w:val="toc 3"/>
    <w:basedOn w:val="a0"/>
    <w:next w:val="a0"/>
    <w:autoRedefine/>
    <w:uiPriority w:val="39"/>
    <w:unhideWhenUsed/>
    <w:rsid w:val="001454F9"/>
    <w:pPr>
      <w:numPr>
        <w:numId w:val="4"/>
      </w:numPr>
      <w:tabs>
        <w:tab w:val="right" w:leader="dot" w:pos="9911"/>
      </w:tabs>
      <w:spacing w:after="100"/>
      <w:jc w:val="center"/>
    </w:pPr>
  </w:style>
  <w:style w:type="character" w:customStyle="1" w:styleId="40">
    <w:name w:val="Заголовок 4 Знак"/>
    <w:basedOn w:val="a1"/>
    <w:link w:val="4"/>
    <w:uiPriority w:val="9"/>
    <w:rsid w:val="007E182A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customStyle="1" w:styleId="-">
    <w:name w:val="Недо-главы"/>
    <w:basedOn w:val="a8"/>
    <w:next w:val="a0"/>
    <w:link w:val="-Char"/>
    <w:autoRedefine/>
    <w:qFormat/>
    <w:rsid w:val="001D66E5"/>
    <w:pPr>
      <w:pageBreakBefore w:val="0"/>
      <w:outlineLvl w:val="9"/>
    </w:pPr>
    <w:rPr>
      <w:rFonts w:eastAsia="Calibri"/>
    </w:rPr>
  </w:style>
  <w:style w:type="paragraph" w:styleId="21">
    <w:name w:val="toc 2"/>
    <w:basedOn w:val="a0"/>
    <w:next w:val="a0"/>
    <w:autoRedefine/>
    <w:uiPriority w:val="39"/>
    <w:unhideWhenUsed/>
    <w:rsid w:val="005B2D42"/>
    <w:pPr>
      <w:spacing w:after="100"/>
      <w:ind w:left="260"/>
    </w:pPr>
  </w:style>
  <w:style w:type="character" w:customStyle="1" w:styleId="-Char">
    <w:name w:val="Недо-главы Char"/>
    <w:basedOn w:val="a1"/>
    <w:link w:val="-"/>
    <w:rsid w:val="001D66E5"/>
    <w:rPr>
      <w:rFonts w:ascii="Times New Roman" w:eastAsia="Calibri" w:hAnsi="Times New Roman" w:cstheme="majorBidi"/>
      <w:b/>
      <w:spacing w:val="-10"/>
      <w:kern w:val="28"/>
      <w:sz w:val="32"/>
      <w:szCs w:val="56"/>
    </w:rPr>
  </w:style>
  <w:style w:type="paragraph" w:styleId="5">
    <w:name w:val="toc 5"/>
    <w:basedOn w:val="a0"/>
    <w:next w:val="a0"/>
    <w:autoRedefine/>
    <w:uiPriority w:val="39"/>
    <w:semiHidden/>
    <w:unhideWhenUsed/>
    <w:rsid w:val="005B2D42"/>
    <w:pPr>
      <w:spacing w:after="100"/>
      <w:ind w:left="1040"/>
    </w:pPr>
  </w:style>
  <w:style w:type="character" w:styleId="aa">
    <w:name w:val="Hyperlink"/>
    <w:basedOn w:val="a1"/>
    <w:uiPriority w:val="99"/>
    <w:unhideWhenUsed/>
    <w:rsid w:val="005B2D42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1454F9"/>
    <w:pPr>
      <w:tabs>
        <w:tab w:val="right" w:leader="dot" w:pos="9911"/>
      </w:tabs>
      <w:spacing w:after="100"/>
    </w:pPr>
  </w:style>
  <w:style w:type="paragraph" w:customStyle="1" w:styleId="ab">
    <w:name w:val="хзхз"/>
    <w:basedOn w:val="a0"/>
    <w:link w:val="Char"/>
    <w:qFormat/>
    <w:rsid w:val="00C26410"/>
    <w:pPr>
      <w:autoSpaceDE w:val="0"/>
      <w:autoSpaceDN w:val="0"/>
      <w:adjustRightInd w:val="0"/>
      <w:spacing w:line="240" w:lineRule="auto"/>
      <w:ind w:firstLine="0"/>
      <w:jc w:val="center"/>
    </w:pPr>
    <w:rPr>
      <w:rFonts w:eastAsia="Times New Roman" w:cs="Times New Roman"/>
      <w:noProof/>
      <w:sz w:val="28"/>
      <w:szCs w:val="18"/>
      <w:lang w:eastAsia="ru-RU"/>
    </w:rPr>
  </w:style>
  <w:style w:type="paragraph" w:styleId="ac">
    <w:name w:val="List Paragraph"/>
    <w:basedOn w:val="a0"/>
    <w:uiPriority w:val="34"/>
    <w:rsid w:val="002607D1"/>
    <w:pPr>
      <w:ind w:left="720"/>
      <w:contextualSpacing/>
    </w:pPr>
  </w:style>
  <w:style w:type="character" w:customStyle="1" w:styleId="Char">
    <w:name w:val="хзхз Char"/>
    <w:basedOn w:val="a1"/>
    <w:link w:val="ab"/>
    <w:rsid w:val="00C26410"/>
    <w:rPr>
      <w:rFonts w:ascii="Times New Roman" w:eastAsia="Times New Roman" w:hAnsi="Times New Roman" w:cs="Times New Roman"/>
      <w:noProof/>
      <w:sz w:val="28"/>
      <w:szCs w:val="18"/>
      <w:lang w:eastAsia="ru-RU"/>
    </w:rPr>
  </w:style>
  <w:style w:type="table" w:styleId="ad">
    <w:name w:val="Table Grid"/>
    <w:basedOn w:val="a2"/>
    <w:uiPriority w:val="39"/>
    <w:rsid w:val="00430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0"/>
    <w:next w:val="a0"/>
    <w:uiPriority w:val="35"/>
    <w:unhideWhenUsed/>
    <w:rsid w:val="004304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">
    <w:name w:val="Таблицы"/>
    <w:basedOn w:val="a0"/>
    <w:link w:val="af0"/>
    <w:autoRedefine/>
    <w:qFormat/>
    <w:rsid w:val="00637956"/>
    <w:pPr>
      <w:spacing w:before="40" w:after="40" w:line="259" w:lineRule="auto"/>
      <w:ind w:firstLine="0"/>
      <w:jc w:val="center"/>
    </w:pPr>
    <w:rPr>
      <w:color w:val="000000" w:themeColor="text1"/>
      <w:sz w:val="22"/>
    </w:rPr>
  </w:style>
  <w:style w:type="character" w:customStyle="1" w:styleId="af0">
    <w:name w:val="Таблицы Знак"/>
    <w:basedOn w:val="a1"/>
    <w:link w:val="af"/>
    <w:rsid w:val="00637956"/>
    <w:rPr>
      <w:rFonts w:ascii="Times New Roman" w:hAnsi="Times New Roman"/>
      <w:color w:val="000000" w:themeColor="text1"/>
    </w:rPr>
  </w:style>
  <w:style w:type="table" w:customStyle="1" w:styleId="12">
    <w:name w:val="Сетка таблицы1"/>
    <w:basedOn w:val="a2"/>
    <w:next w:val="ad"/>
    <w:uiPriority w:val="39"/>
    <w:rsid w:val="0029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d"/>
    <w:uiPriority w:val="39"/>
    <w:rsid w:val="0029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0"/>
    <w:uiPriority w:val="39"/>
    <w:unhideWhenUsed/>
    <w:qFormat/>
    <w:rsid w:val="001454F9"/>
    <w:pPr>
      <w:keepNext/>
      <w:keepLines/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customStyle="1" w:styleId="a">
    <w:name w:val="Приложения"/>
    <w:basedOn w:val="1"/>
    <w:next w:val="a0"/>
    <w:link w:val="Char0"/>
    <w:autoRedefine/>
    <w:qFormat/>
    <w:rsid w:val="00563DDA"/>
    <w:pPr>
      <w:pageBreakBefore w:val="0"/>
      <w:numPr>
        <w:numId w:val="13"/>
      </w:numPr>
      <w:ind w:left="357" w:hanging="357"/>
      <w:jc w:val="right"/>
    </w:pPr>
  </w:style>
  <w:style w:type="character" w:customStyle="1" w:styleId="Char0">
    <w:name w:val="Приложения Char"/>
    <w:basedOn w:val="10"/>
    <w:link w:val="a"/>
    <w:rsid w:val="00563DDA"/>
    <w:rPr>
      <w:rFonts w:ascii="Times New Roman" w:eastAsiaTheme="majorEastAsia" w:hAnsi="Times New Roman" w:cstheme="majorBidi"/>
      <w:b/>
      <w:sz w:val="32"/>
      <w:szCs w:val="32"/>
    </w:rPr>
  </w:style>
  <w:style w:type="character" w:styleId="af2">
    <w:name w:val="Unresolved Mention"/>
    <w:basedOn w:val="a1"/>
    <w:uiPriority w:val="99"/>
    <w:semiHidden/>
    <w:unhideWhenUsed/>
    <w:rsid w:val="00114A0D"/>
    <w:rPr>
      <w:color w:val="808080"/>
      <w:shd w:val="clear" w:color="auto" w:fill="E6E6E6"/>
    </w:rPr>
  </w:style>
  <w:style w:type="paragraph" w:customStyle="1" w:styleId="monospace">
    <w:name w:val="monospace"/>
    <w:basedOn w:val="a0"/>
    <w:link w:val="monospaceChar"/>
    <w:autoRedefine/>
    <w:qFormat/>
    <w:rsid w:val="00D2360A"/>
    <w:pPr>
      <w:keepNext/>
      <w:keepLines/>
      <w:spacing w:after="140" w:line="276" w:lineRule="auto"/>
      <w:ind w:firstLine="0"/>
      <w:mirrorIndents/>
      <w:jc w:val="left"/>
    </w:pPr>
    <w:rPr>
      <w:rFonts w:ascii="Courier New" w:hAnsi="Courier New" w:cs="Courier New"/>
      <w:sz w:val="28"/>
    </w:rPr>
  </w:style>
  <w:style w:type="character" w:customStyle="1" w:styleId="monospaceChar">
    <w:name w:val="monospace Char"/>
    <w:basedOn w:val="a1"/>
    <w:link w:val="monospace"/>
    <w:locked/>
    <w:rsid w:val="00D2360A"/>
    <w:rPr>
      <w:rFonts w:ascii="Courier New" w:hAnsi="Courier New" w:cs="Courier New"/>
      <w:sz w:val="28"/>
    </w:rPr>
  </w:style>
  <w:style w:type="paragraph" w:customStyle="1" w:styleId="af3">
    <w:name w:val="Приложение"/>
    <w:basedOn w:val="1"/>
    <w:next w:val="a0"/>
    <w:link w:val="Char1"/>
    <w:autoRedefine/>
    <w:qFormat/>
    <w:rsid w:val="004D4F2C"/>
    <w:pPr>
      <w:numPr>
        <w:numId w:val="0"/>
      </w:numPr>
      <w:ind w:left="720" w:hanging="360"/>
      <w:jc w:val="right"/>
    </w:pPr>
    <w:rPr>
      <w:lang w:val="en-US"/>
    </w:rPr>
  </w:style>
  <w:style w:type="character" w:customStyle="1" w:styleId="Char1">
    <w:name w:val="Приложение Char"/>
    <w:basedOn w:val="a1"/>
    <w:link w:val="af3"/>
    <w:rsid w:val="004D4F2C"/>
    <w:rPr>
      <w:rFonts w:ascii="Times New Roman" w:eastAsiaTheme="majorEastAsia" w:hAnsi="Times New Roman" w:cstheme="majorBidi"/>
      <w:b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2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hail\Documents\&#1053;&#1072;&#1089;&#1090;&#1088;&#1072;&#1080;&#1074;&#1072;&#1077;&#1084;&#1099;&#1077;%20&#1096;&#1072;&#1073;&#1083;&#1086;&#1085;&#1099;%20Office\&#1054;&#1089;&#1085;&#1086;&#1074;&#1085;&#1086;&#1081;%20&#1089;%20&#1091;&#1083;&#1091;&#1095;&#1096;&#1077;&#1085;&#1086;&#1081;%20&#1090;&#1072;&#1073;&#1083;&#1080;&#1094;&#1077;&#1081;.dotx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5D1AD-22DD-4D41-BB4D-D2462A2FC34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Основной%20с%20улучшеной%20таблицей.dotx</Template>
  <TotalTime>1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Алексей Коковин</cp:lastModifiedBy>
  <cp:revision>2</cp:revision>
  <dcterms:created xsi:type="dcterms:W3CDTF">2019-03-04T14:34:00Z</dcterms:created>
  <dcterms:modified xsi:type="dcterms:W3CDTF">2019-03-04T14:34:00Z</dcterms:modified>
</cp:coreProperties>
</file>